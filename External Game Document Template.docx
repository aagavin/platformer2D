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1A1EDC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Time Travel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Pr="001A1EDC" w:rsidRDefault="001A1EDC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80"/>
                        <w:szCs w:val="80"/>
                      </w:rPr>
                    </w:pPr>
                    <w:r w:rsidRPr="001A1EDC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56"/>
                      </w:rPr>
                      <w:t>Speed Runner 2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1A1EDC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val="en-US"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58240" behindDoc="0" locked="0" layoutInCell="1" allowOverlap="1" wp14:anchorId="02DACB9E" wp14:editId="1EC22E90">
                          <wp:simplePos x="0" y="0"/>
                          <wp:positionH relativeFrom="column">
                            <wp:posOffset>1283335</wp:posOffset>
                          </wp:positionH>
                          <wp:positionV relativeFrom="paragraph">
                            <wp:posOffset>-2286000</wp:posOffset>
                          </wp:positionV>
                          <wp:extent cx="3343275" cy="1446530"/>
                          <wp:effectExtent l="0" t="0" r="9525" b="1270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343275" cy="14465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Default="001A1EDC" w:rsidP="003E1D5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  <w:lang w:val="en-US" w:eastAsia="en-US"/>
                                        </w:rPr>
                                        <w:drawing>
                                          <wp:inline distT="0" distB="0" distL="0" distR="0" wp14:anchorId="573CAE71" wp14:editId="4DFD142B">
                                            <wp:extent cx="1895475" cy="1319265"/>
                                            <wp:effectExtent l="0" t="0" r="0" b="0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905127" cy="13259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02DACB9E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01.05pt;margin-top:-180pt;width:263.25pt;height:113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" stroked="f">
                          <v:textbox>
                            <w:txbxContent>
                              <w:p w:rsidR="003E1D56" w:rsidRDefault="001A1EDC" w:rsidP="003E1D56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573CAE71" wp14:editId="4DFD142B">
                                      <wp:extent cx="1895475" cy="1319265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logo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905127" cy="132598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52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60"/>
                      </w:rPr>
                      <w:t>Keep moving or die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1A1EDC">
                  <w:rPr>
                    <w:sz w:val="24"/>
                    <w:szCs w:val="24"/>
                  </w:rPr>
                  <w:t>01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1A1EDC">
                  <w:t>Time Travel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304F85" w:rsidP="00304F85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  <w:lang w:val="en-US"/>
                      </w:rPr>
                      <w:t>Aaron Fernandes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041C8A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 16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 w:rsidR="001A1EDC"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P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9A4D42" w:rsidRDefault="00FA7363" w:rsidP="00FA7363">
      <w:pPr>
        <w:rPr>
          <w:sz w:val="24"/>
          <w:szCs w:val="24"/>
        </w:rPr>
      </w:pPr>
      <w:r>
        <w:rPr>
          <w:sz w:val="24"/>
          <w:szCs w:val="24"/>
        </w:rPr>
        <w:t xml:space="preserve">GitHub Link: </w:t>
      </w:r>
      <w:hyperlink r:id="rId13" w:history="1">
        <w:r w:rsidRPr="006F0560">
          <w:rPr>
            <w:rStyle w:val="Hyperlink"/>
            <w:sz w:val="24"/>
            <w:szCs w:val="24"/>
          </w:rPr>
          <w:t>https://github.com/aagavin/platformer2D</w:t>
        </w:r>
      </w:hyperlink>
    </w:p>
    <w:p w:rsidR="00FA7363" w:rsidRDefault="00FA7363" w:rsidP="00FA7363">
      <w:pPr>
        <w:rPr>
          <w:sz w:val="24"/>
          <w:szCs w:val="24"/>
        </w:rPr>
      </w:pP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351E84" w:rsidRDefault="00B10B40" w:rsidP="00BF4089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>The objective of the gam</w:t>
      </w:r>
      <w:r w:rsidR="005770CC">
        <w:rPr>
          <w:sz w:val="24"/>
          <w:szCs w:val="24"/>
        </w:rPr>
        <w:t xml:space="preserve">e is to keep moving or you die. When the player stops moving they </w:t>
      </w:r>
      <w:r w:rsidR="0032506D">
        <w:rPr>
          <w:sz w:val="24"/>
          <w:szCs w:val="24"/>
        </w:rPr>
        <w:t xml:space="preserve">lose time at a faster rate than when they are </w:t>
      </w:r>
      <w:r w:rsidR="00CF3954">
        <w:rPr>
          <w:sz w:val="24"/>
          <w:szCs w:val="24"/>
        </w:rPr>
        <w:t>moving.</w:t>
      </w:r>
      <w:bookmarkStart w:id="0" w:name="_GoBack"/>
      <w:bookmarkEnd w:id="0"/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C1004C" w:rsidRDefault="006D0B3C" w:rsidP="00686D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player will go through the level and avoid jumping enemies, moving enemies and falling enemies. </w:t>
      </w:r>
      <w:r w:rsidR="009436F3">
        <w:rPr>
          <w:sz w:val="24"/>
          <w:szCs w:val="24"/>
        </w:rPr>
        <w:t>The player will also avoid traps that will reduce the amount of time.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C1004C" w:rsidRDefault="00C1004C" w:rsidP="00C1004C">
      <w:pPr>
        <w:pStyle w:val="ListParagraph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The camera is in orthographic view and will follow the player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6D0B3C" w:rsidRDefault="00875247" w:rsidP="00875247">
      <w:pPr>
        <w:pStyle w:val="ListParagraph"/>
        <w:tabs>
          <w:tab w:val="left" w:pos="8040"/>
        </w:tabs>
        <w:rPr>
          <w:sz w:val="24"/>
          <w:szCs w:val="24"/>
        </w:rPr>
      </w:pPr>
      <w:r>
        <w:rPr>
          <w:sz w:val="24"/>
          <w:szCs w:val="24"/>
        </w:rPr>
        <w:t xml:space="preserve">The player will use </w:t>
      </w:r>
      <w:r w:rsidR="00B15AAA">
        <w:rPr>
          <w:sz w:val="24"/>
          <w:szCs w:val="24"/>
        </w:rPr>
        <w:t>the a, and d keys to move left to right and the spacebar to jump.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BF4089" w:rsidRDefault="00BF4089" w:rsidP="00BF4089">
      <w:pPr>
        <w:pStyle w:val="ListParagraph"/>
        <w:rPr>
          <w:sz w:val="24"/>
          <w:szCs w:val="24"/>
        </w:rPr>
      </w:pPr>
    </w:p>
    <w:p w:rsidR="00C95801" w:rsidRDefault="00E81489" w:rsidP="00BF4089">
      <w:pPr>
        <w:pStyle w:val="ListParagrap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CBCE942" wp14:editId="4CC04E3C">
            <wp:extent cx="5943600" cy="2934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89" w:rsidRDefault="00E81489" w:rsidP="00BF4089">
      <w:pPr>
        <w:pStyle w:val="ListParagraph"/>
        <w:rPr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C1738A2" wp14:editId="02D28631">
            <wp:extent cx="5943600" cy="3525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89" w:rsidRDefault="00E81489" w:rsidP="00BF4089">
      <w:pPr>
        <w:pStyle w:val="ListParagraph"/>
        <w:rPr>
          <w:sz w:val="24"/>
          <w:szCs w:val="24"/>
        </w:rPr>
      </w:pPr>
    </w:p>
    <w:p w:rsidR="00E81489" w:rsidRDefault="00E81489" w:rsidP="00BF4089">
      <w:pPr>
        <w:pStyle w:val="ListParagrap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8B686FC" wp14:editId="662A9FF6">
            <wp:extent cx="5943600" cy="32486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89" w:rsidRDefault="00E81489" w:rsidP="00BF4089">
      <w:pPr>
        <w:pStyle w:val="ListParagraph"/>
        <w:rPr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437084B" wp14:editId="57A374D7">
            <wp:extent cx="5766241" cy="44386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0246" cy="444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89" w:rsidRDefault="00E81489" w:rsidP="00BF4089">
      <w:pPr>
        <w:pStyle w:val="ListParagrap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12E1F0E8" wp14:editId="1475C594">
            <wp:extent cx="5943600" cy="33254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89" w:rsidRDefault="00E81489" w:rsidP="00BF4089">
      <w:pPr>
        <w:pStyle w:val="ListParagraph"/>
        <w:rPr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B452E2F" wp14:editId="5872A68A">
            <wp:extent cx="5943600" cy="40627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89" w:rsidRDefault="00E81489" w:rsidP="00BF4089">
      <w:pPr>
        <w:pStyle w:val="ListParagrap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10CDF78D" wp14:editId="120BB970">
            <wp:extent cx="4981575" cy="3971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89" w:rsidRDefault="00E81489" w:rsidP="00BF4089">
      <w:pPr>
        <w:pStyle w:val="ListParagraph"/>
        <w:rPr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CFA4BFF" wp14:editId="507DF5A7">
            <wp:extent cx="5943600" cy="40271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8E9" w:rsidRDefault="00E308E9" w:rsidP="00BF4089">
      <w:pPr>
        <w:pStyle w:val="ListParagraph"/>
        <w:rPr>
          <w:sz w:val="24"/>
          <w:szCs w:val="24"/>
        </w:rPr>
      </w:pPr>
    </w:p>
    <w:p w:rsidR="00E308E9" w:rsidRDefault="00E308E9" w:rsidP="00BF4089">
      <w:pPr>
        <w:pStyle w:val="ListParagraph"/>
        <w:rPr>
          <w:sz w:val="24"/>
          <w:szCs w:val="24"/>
        </w:rPr>
      </w:pPr>
    </w:p>
    <w:p w:rsidR="00E308E9" w:rsidRDefault="00E308E9" w:rsidP="00BF40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22" w:history="1">
        <w:r w:rsidRPr="006F0560">
          <w:rPr>
            <w:rStyle w:val="Hyperlink"/>
            <w:sz w:val="24"/>
            <w:szCs w:val="24"/>
          </w:rPr>
          <w:t>https://app.moqups.com/aagavin/YtxEOKhDZF/view?ui=0</w:t>
        </w:r>
      </w:hyperlink>
    </w:p>
    <w:p w:rsidR="00C95801" w:rsidRDefault="00C95801" w:rsidP="00686D09">
      <w:pPr>
        <w:rPr>
          <w:b/>
          <w:sz w:val="24"/>
          <w:szCs w:val="24"/>
        </w:rPr>
      </w:pPr>
    </w:p>
    <w:p w:rsidR="00C95801" w:rsidRPr="008C6B2D" w:rsidRDefault="00C95801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 xml:space="preserve">Levels 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(Describe Each of your game levels)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Describe Your game avatar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:rsidR="005C2F0F" w:rsidRPr="005C2F0F" w:rsidRDefault="005C2F0F" w:rsidP="005C2F0F">
      <w:pPr>
        <w:pStyle w:val="ListParagraph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sectPr w:rsidR="005C2F0F" w:rsidRPr="005C2F0F" w:rsidSect="008E601F">
      <w:headerReference w:type="even" r:id="rId23"/>
      <w:headerReference w:type="default" r:id="rId24"/>
      <w:footerReference w:type="even" r:id="rId25"/>
      <w:footerReference w:type="default" r:id="rId2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E05" w:rsidRDefault="00970E05" w:rsidP="00C152DC">
      <w:pPr>
        <w:spacing w:after="0" w:line="240" w:lineRule="auto"/>
      </w:pPr>
      <w:r>
        <w:separator/>
      </w:r>
    </w:p>
  </w:endnote>
  <w:endnote w:type="continuationSeparator" w:id="0">
    <w:p w:rsidR="00970E05" w:rsidRDefault="00970E05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05412D">
      <w:rPr>
        <w:rFonts w:asciiTheme="majorHAnsi" w:hAnsiTheme="majorHAnsi"/>
        <w:b/>
      </w:rPr>
      <w:t>01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CF3954" w:rsidRPr="00CF3954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DB506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Time Travel Games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CF3954" w:rsidRPr="00CF3954">
      <w:rPr>
        <w:rFonts w:asciiTheme="majorHAnsi" w:hAnsiTheme="majorHAnsi"/>
        <w:noProof/>
      </w:rPr>
      <w:t>3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E05" w:rsidRDefault="00970E05" w:rsidP="00C152DC">
      <w:pPr>
        <w:spacing w:after="0" w:line="240" w:lineRule="auto"/>
      </w:pPr>
      <w:r>
        <w:separator/>
      </w:r>
    </w:p>
  </w:footnote>
  <w:footnote w:type="continuationSeparator" w:id="0">
    <w:p w:rsidR="00970E05" w:rsidRDefault="00970E05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970E05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A1EDC">
                <w:rPr>
                  <w:b/>
                  <w:bCs/>
                  <w:caps/>
                  <w:sz w:val="24"/>
                  <w:szCs w:val="24"/>
                </w:rPr>
                <w:t>Speed Runner 2</w:t>
              </w:r>
            </w:sdtContent>
          </w:sdt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8C1641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8C1641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A1EDC">
                <w:rPr>
                  <w:b/>
                  <w:bCs/>
                  <w:caps/>
                  <w:sz w:val="24"/>
                  <w:szCs w:val="24"/>
                </w:rPr>
                <w:t>Speed Runner 2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90E"/>
    <w:multiLevelType w:val="hybridMultilevel"/>
    <w:tmpl w:val="F64E99AE"/>
    <w:lvl w:ilvl="0" w:tplc="0CF6776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5412D"/>
    <w:rsid w:val="00080D8D"/>
    <w:rsid w:val="000D3430"/>
    <w:rsid w:val="001A1EDC"/>
    <w:rsid w:val="0020610E"/>
    <w:rsid w:val="00304F85"/>
    <w:rsid w:val="0032506D"/>
    <w:rsid w:val="00351E84"/>
    <w:rsid w:val="003E1D34"/>
    <w:rsid w:val="003E1D56"/>
    <w:rsid w:val="00420F46"/>
    <w:rsid w:val="0052734F"/>
    <w:rsid w:val="005770CC"/>
    <w:rsid w:val="005C2F0F"/>
    <w:rsid w:val="00686D09"/>
    <w:rsid w:val="00691022"/>
    <w:rsid w:val="006D0B3C"/>
    <w:rsid w:val="00744BAC"/>
    <w:rsid w:val="007D2A8E"/>
    <w:rsid w:val="00875247"/>
    <w:rsid w:val="008C1641"/>
    <w:rsid w:val="008C6B2D"/>
    <w:rsid w:val="008E601F"/>
    <w:rsid w:val="008F3C94"/>
    <w:rsid w:val="009436F3"/>
    <w:rsid w:val="00953C99"/>
    <w:rsid w:val="00970E05"/>
    <w:rsid w:val="00996533"/>
    <w:rsid w:val="009A4D42"/>
    <w:rsid w:val="009F6693"/>
    <w:rsid w:val="00AA765B"/>
    <w:rsid w:val="00AD223E"/>
    <w:rsid w:val="00B10B40"/>
    <w:rsid w:val="00B15AAA"/>
    <w:rsid w:val="00BF4089"/>
    <w:rsid w:val="00C1004C"/>
    <w:rsid w:val="00C152DC"/>
    <w:rsid w:val="00C3128A"/>
    <w:rsid w:val="00C95801"/>
    <w:rsid w:val="00CF3954"/>
    <w:rsid w:val="00D668E0"/>
    <w:rsid w:val="00D82416"/>
    <w:rsid w:val="00DB5065"/>
    <w:rsid w:val="00E308E9"/>
    <w:rsid w:val="00E81489"/>
    <w:rsid w:val="00EB6F93"/>
    <w:rsid w:val="00F35C9E"/>
    <w:rsid w:val="00F362D0"/>
    <w:rsid w:val="00FA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AB9EA7-C02F-4104-A60A-08CBC8F3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E308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aagavin/platformer2D" TargetMode="External"/><Relationship Id="rId18" Type="http://schemas.openxmlformats.org/officeDocument/2006/relationships/image" Target="media/image6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yperlink" Target="https://app.moqups.com/aagavin/YtxEOKhDZF/view?ui=0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2016-05-16T00:00:00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63F9AE86-3EA7-4679-A897-FD1E75F76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522</TotalTime>
  <Pages>10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Speed Runner 2</vt:lpstr>
    </vt:vector>
  </TitlesOfParts>
  <Company>Time Travel Games</Company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Speed Runner 2</dc:title>
  <dc:subject>Keep moving or die</dc:subject>
  <dc:creator>Aaron Fernandes</dc:creator>
  <cp:lastModifiedBy>aferna95</cp:lastModifiedBy>
  <cp:revision>26</cp:revision>
  <dcterms:created xsi:type="dcterms:W3CDTF">2011-07-15T01:03:00Z</dcterms:created>
  <dcterms:modified xsi:type="dcterms:W3CDTF">2016-10-08T19:56:00Z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